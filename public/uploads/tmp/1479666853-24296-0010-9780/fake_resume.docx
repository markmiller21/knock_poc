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BD30DB" w14:paraId="6AF33038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4"/>
            </w:tblGrid>
            <w:tr w:rsidR="00BD30DB" w14:paraId="55B88C1C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bookmarkStart w:id="0" w:name="_GoBack"/>
                <w:bookmarkEnd w:id="0"/>
                <w:p w14:paraId="0A17C050" w14:textId="77777777" w:rsidR="00BD30DB" w:rsidRDefault="00BD2816">
                  <w:pPr>
                    <w:pStyle w:val="Title"/>
                  </w:pPr>
                  <w:sdt>
                    <w:sdtPr>
                      <w:id w:val="-677112916"/>
                      <w:placeholder>
                        <w:docPart w:val="EE048FAA1A64164BBE5D3199AEDFD7BC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Brochure Title</w:t>
                      </w:r>
                    </w:sdtContent>
                  </w:sdt>
                </w:p>
              </w:tc>
              <w:tc>
                <w:tcPr>
                  <w:tcW w:w="2500" w:type="pct"/>
                </w:tcPr>
                <w:p w14:paraId="4C398538" w14:textId="77777777" w:rsidR="00BD30DB" w:rsidRDefault="00BD2816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F250A27" wp14:editId="2B035AE7">
                        <wp:extent cx="3286125" cy="274320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42-18138061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r="28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743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D30DB" w14:paraId="6328E734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23E3F50D" w14:textId="77777777" w:rsidR="00BD30DB" w:rsidRDefault="00BD2816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AC31680" wp14:editId="69430A62">
                        <wp:extent cx="3286125" cy="266954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42-17840257.jp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-1" r="3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751" cy="26700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</w:tcPr>
                <w:p w14:paraId="7B3CB641" w14:textId="77777777" w:rsidR="00BD30DB" w:rsidRDefault="00BD2816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BF2424B" wp14:editId="27E61848">
                        <wp:extent cx="3286125" cy="266700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42-16922719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 l="450" r="26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286125" cy="266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3A9F04" w14:textId="77777777" w:rsidR="00BD30DB" w:rsidRDefault="00BD30DB"/>
        </w:tc>
      </w:tr>
      <w:tr w:rsidR="00BD30DB" w14:paraId="28066283" w14:textId="77777777">
        <w:trPr>
          <w:trHeight w:hRule="exact" w:val="6480"/>
        </w:trPr>
        <w:tc>
          <w:tcPr>
            <w:tcW w:w="10800" w:type="dxa"/>
            <w:shd w:val="clear" w:color="auto" w:fill="666699" w:themeFill="accent3"/>
            <w:vAlign w:val="center"/>
          </w:tcPr>
          <w:p w14:paraId="0E8DD766" w14:textId="77777777" w:rsidR="00BD30DB" w:rsidRDefault="00BD2816">
            <w:pPr>
              <w:pStyle w:val="Subtitle"/>
            </w:pPr>
            <w:sdt>
              <w:sdtPr>
                <w:id w:val="1733728148"/>
                <w:placeholder>
                  <w:docPart w:val="D493BE744789BC4FA5A4402F918A476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Subtitle</w:t>
                </w:r>
              </w:sdtContent>
            </w:sdt>
          </w:p>
          <w:p w14:paraId="728D0BB0" w14:textId="77777777" w:rsidR="00BD30DB" w:rsidRDefault="00BD2816">
            <w:pPr>
              <w:pStyle w:val="BlockText"/>
            </w:pPr>
            <w:sdt>
              <w:sdtPr>
                <w:id w:val="-2017982821"/>
                <w:placeholder>
                  <w:docPart w:val="6204F0BB8EC2D343B202B34EED77D12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To get started right away, just tap any placeholder text (such as this) and start typing to replace it with your own.</w:t>
                </w:r>
              </w:sdtContent>
            </w:sdt>
          </w:p>
        </w:tc>
      </w:tr>
    </w:tbl>
    <w:p w14:paraId="17FE13EF" w14:textId="77777777" w:rsidR="00BD30DB" w:rsidRDefault="00BD2816">
      <w:r>
        <w:br w:type="page"/>
      </w:r>
    </w:p>
    <w:p w14:paraId="094F7139" w14:textId="77777777" w:rsidR="00BD30DB" w:rsidRDefault="00BD2816">
      <w:pPr>
        <w:pStyle w:val="Heading1"/>
      </w:pPr>
      <w:sdt>
        <w:sdtPr>
          <w:id w:val="-357440982"/>
          <w:placeholder>
            <w:docPart w:val="8FB7933B18A3D447A41A830B9FA10EAF"/>
          </w:placeholder>
          <w:temporary/>
          <w:showingPlcHdr/>
          <w15:appearance w15:val="hidden"/>
          <w:text/>
        </w:sdtPr>
        <w:sdtEndPr/>
        <w:sdtContent>
          <w:r>
            <w:t>Heading 1</w:t>
          </w:r>
        </w:sdtContent>
      </w:sdt>
    </w:p>
    <w:p w14:paraId="47B7506D" w14:textId="77777777" w:rsidR="00BD30DB" w:rsidRDefault="00BD2816">
      <w:r>
        <w:rPr>
          <w:noProof/>
          <w:lang w:val="en-US"/>
        </w:rPr>
        <w:drawing>
          <wp:inline distT="0" distB="0" distL="0" distR="0" wp14:anchorId="413E3E40" wp14:editId="0BE6EAA8">
            <wp:extent cx="2228850" cy="1553845"/>
            <wp:effectExtent l="0" t="0" r="0" b="8255"/>
            <wp:docPr id="1" name="Picture 1" title="Photo of three artichokes in a wooden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9761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552B1" w14:textId="77777777" w:rsidR="00BD30DB" w:rsidRDefault="00BD2816">
      <w:pPr>
        <w:pStyle w:val="Heading2"/>
      </w:pPr>
      <w:sdt>
        <w:sdtPr>
          <w:id w:val="-13313042"/>
          <w:placeholder>
            <w:docPart w:val="827CEC7746657A40B41EE871F3B3AC95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21923C20" w14:textId="77777777" w:rsidR="00BD30DB" w:rsidRDefault="00BD2816">
      <w:sdt>
        <w:sdtPr>
          <w:id w:val="-610211988"/>
          <w:placeholder>
            <w:docPart w:val="E7BBA2C44B41E140908E7CE7F81CBA8B"/>
          </w:placeholder>
          <w:temporary/>
          <w:showingPlcHdr/>
          <w15:appearance w15:val="hidden"/>
          <w:text/>
        </w:sdtPr>
        <w:sdtEndPr/>
        <w:sdtContent>
          <w:r>
            <w:t xml:space="preserve">View and edit this document in Word on your computer, tablet, or </w:t>
          </w:r>
          <w:r>
            <w:t>phone. You can edit text; easily insert content such as pictures, shapes, and tables; and seamlessly save the document to the cloud from Word on your Windows, Mac, Android, or iOS device.</w:t>
          </w:r>
        </w:sdtContent>
      </w:sdt>
    </w:p>
    <w:p w14:paraId="021959B7" w14:textId="77777777" w:rsidR="00BD30DB" w:rsidRDefault="00BD2816">
      <w:r>
        <w:rPr>
          <w:noProof/>
          <w:lang w:val="en-US"/>
        </w:rPr>
        <w:drawing>
          <wp:inline distT="0" distB="0" distL="0" distR="0" wp14:anchorId="34C4D47F" wp14:editId="7E18DF14">
            <wp:extent cx="2229485" cy="1552575"/>
            <wp:effectExtent l="0" t="0" r="0" b="9525"/>
            <wp:docPr id="2" name="Picture 2" title="Photo of red bell pepper cut in half with vegetables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7CE7" w14:textId="77777777" w:rsidR="00BD30DB" w:rsidRDefault="00BD2816">
      <w:pPr>
        <w:pStyle w:val="Heading2"/>
      </w:pPr>
      <w:sdt>
        <w:sdtPr>
          <w:id w:val="-1714501254"/>
          <w:placeholder>
            <w:docPart w:val="C0B55A35EB476C44BFFB4875CD02DFD0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322B5EF9" w14:textId="77777777" w:rsidR="00BD30DB" w:rsidRDefault="00BD2816">
      <w:sdt>
        <w:sdtPr>
          <w:id w:val="-1852558252"/>
          <w:placeholder>
            <w:docPart w:val="F532D42C206AC8448399632560D6094D"/>
          </w:placeholder>
          <w:temporary/>
          <w:showingPlcHdr/>
          <w15:appearance w15:val="hidden"/>
          <w:text/>
        </w:sdtPr>
        <w:sdtEndPr/>
        <w:sdtContent>
          <w:r>
            <w:t xml:space="preserve">Want to insert a picture from your files or add a </w:t>
          </w:r>
          <w:r>
            <w:t>shape, text box, or table? You got it! On the Insert tab of the ribbon, just tap the option you need.</w:t>
          </w:r>
        </w:sdtContent>
      </w:sdt>
    </w:p>
    <w:p w14:paraId="44E731A7" w14:textId="77777777" w:rsidR="00BD30DB" w:rsidRDefault="00BD2816">
      <w:r>
        <w:rPr>
          <w:noProof/>
          <w:lang w:val="en-US"/>
        </w:rPr>
        <w:drawing>
          <wp:inline distT="0" distB="0" distL="0" distR="0" wp14:anchorId="1B330565" wp14:editId="0F62A260">
            <wp:extent cx="22288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-23099891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31136" cy="155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89A2C" w14:textId="77777777" w:rsidR="00BD30DB" w:rsidRDefault="00BD2816">
      <w:pPr>
        <w:pStyle w:val="Heading2"/>
      </w:pPr>
      <w:sdt>
        <w:sdtPr>
          <w:id w:val="-1514761356"/>
          <w:placeholder>
            <w:docPart w:val="A842D643B0498947931DF84C39AADE25"/>
          </w:placeholder>
          <w:temporary/>
          <w:showingPlcHdr/>
          <w15:appearance w15:val="hidden"/>
          <w:text/>
        </w:sdtPr>
        <w:sdtEndPr/>
        <w:sdtContent>
          <w:r>
            <w:t>Heading 2</w:t>
          </w:r>
        </w:sdtContent>
      </w:sdt>
    </w:p>
    <w:p w14:paraId="6BEF8743" w14:textId="77777777" w:rsidR="00BD30DB" w:rsidRDefault="00BD2816">
      <w:sdt>
        <w:sdtPr>
          <w:id w:val="-973293602"/>
          <w:placeholder>
            <w:docPart w:val="77DFB78F164B2F47884CFCDE87DA3744"/>
          </w:placeholder>
          <w:temporary/>
          <w:showingPlcHdr/>
          <w15:appearance w15:val="hidden"/>
          <w:text/>
        </w:sdtPr>
        <w:sdtEndPr/>
        <w:sdtContent>
          <w:r>
            <w:t>To apply any text formatting you see on this page with just a tap, on the Home tab of the ribbon, check out Styles.</w:t>
          </w:r>
        </w:sdtContent>
      </w:sdt>
    </w:p>
    <w:sectPr w:rsidR="00BD30DB"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384A3" w14:textId="77777777" w:rsidR="00BD2816" w:rsidRDefault="00BD2816">
      <w:pPr>
        <w:spacing w:after="0" w:line="240" w:lineRule="auto"/>
      </w:pPr>
      <w:r>
        <w:separator/>
      </w:r>
    </w:p>
  </w:endnote>
  <w:endnote w:type="continuationSeparator" w:id="0">
    <w:p w14:paraId="374CA69F" w14:textId="77777777" w:rsidR="00BD2816" w:rsidRDefault="00BD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F8341" w14:textId="77777777" w:rsidR="00BD2816" w:rsidRDefault="00BD2816">
      <w:pPr>
        <w:spacing w:after="0" w:line="240" w:lineRule="auto"/>
      </w:pPr>
      <w:r>
        <w:separator/>
      </w:r>
    </w:p>
  </w:footnote>
  <w:footnote w:type="continuationSeparator" w:id="0">
    <w:p w14:paraId="0C673DBB" w14:textId="77777777" w:rsidR="00BD2816" w:rsidRDefault="00BD2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B9"/>
    <w:rsid w:val="001B50B9"/>
    <w:rsid w:val="00BD2816"/>
    <w:rsid w:val="00BD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500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048FAA1A64164BBE5D3199AEDFD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3C90D-276C-8248-9947-03A6D730BCCE}"/>
      </w:docPartPr>
      <w:docPartBody>
        <w:p w:rsidR="00000000" w:rsidRDefault="00A042C4">
          <w:pPr>
            <w:pStyle w:val="EE048FAA1A64164BBE5D3199AEDFD7BC"/>
          </w:pPr>
          <w:r>
            <w:t>Brochure Title</w:t>
          </w:r>
        </w:p>
      </w:docPartBody>
    </w:docPart>
    <w:docPart>
      <w:docPartPr>
        <w:name w:val="D493BE744789BC4FA5A4402F918A4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6802D-1386-3142-9FA4-924D03993FC3}"/>
      </w:docPartPr>
      <w:docPartBody>
        <w:p w:rsidR="00000000" w:rsidRDefault="00A042C4">
          <w:pPr>
            <w:pStyle w:val="D493BE744789BC4FA5A4402F918A476D"/>
          </w:pPr>
          <w:r>
            <w:t>Subtitle</w:t>
          </w:r>
        </w:p>
      </w:docPartBody>
    </w:docPart>
    <w:docPart>
      <w:docPartPr>
        <w:name w:val="6204F0BB8EC2D343B202B34EED77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73AFF-EE01-994E-A50D-BF608F5C3791}"/>
      </w:docPartPr>
      <w:docPartBody>
        <w:p w:rsidR="00000000" w:rsidRDefault="00A042C4">
          <w:pPr>
            <w:pStyle w:val="6204F0BB8EC2D343B202B34EED77D12C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8FB7933B18A3D447A41A830B9FA10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ED68E-11A4-A441-A9DE-D09160807968}"/>
      </w:docPartPr>
      <w:docPartBody>
        <w:p w:rsidR="00000000" w:rsidRDefault="00A042C4">
          <w:pPr>
            <w:pStyle w:val="8FB7933B18A3D447A41A830B9FA10EAF"/>
          </w:pPr>
          <w:r>
            <w:t>Heading 1</w:t>
          </w:r>
        </w:p>
      </w:docPartBody>
    </w:docPart>
    <w:docPart>
      <w:docPartPr>
        <w:name w:val="827CEC7746657A40B41EE871F3B3A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BC8A-72B9-4B43-9F13-42A2F5691E6F}"/>
      </w:docPartPr>
      <w:docPartBody>
        <w:p w:rsidR="00000000" w:rsidRDefault="00A042C4">
          <w:pPr>
            <w:pStyle w:val="827CEC7746657A40B41EE871F3B3AC95"/>
          </w:pPr>
          <w:r>
            <w:t>Heading 2</w:t>
          </w:r>
        </w:p>
      </w:docPartBody>
    </w:docPart>
    <w:docPart>
      <w:docPartPr>
        <w:name w:val="E7BBA2C44B41E140908E7CE7F81CB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E00CF-6515-4348-8D38-96A9E01092CC}"/>
      </w:docPartPr>
      <w:docPartBody>
        <w:p w:rsidR="00000000" w:rsidRDefault="00A042C4">
          <w:pPr>
            <w:pStyle w:val="E7BBA2C44B41E140908E7CE7F81CBA8B"/>
          </w:pPr>
          <w:r>
            <w:t xml:space="preserve">View and edit this document in Word on your computer, tablet, or phone. You can edit text; easily </w:t>
          </w:r>
          <w:r>
            <w:t>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C0B55A35EB476C44BFFB4875CD02D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E6DB-A0A5-D648-B174-E726E7545035}"/>
      </w:docPartPr>
      <w:docPartBody>
        <w:p w:rsidR="00000000" w:rsidRDefault="00A042C4">
          <w:pPr>
            <w:pStyle w:val="C0B55A35EB476C44BFFB4875CD02DFD0"/>
          </w:pPr>
          <w:r>
            <w:t>Heading 2</w:t>
          </w:r>
        </w:p>
      </w:docPartBody>
    </w:docPart>
    <w:docPart>
      <w:docPartPr>
        <w:name w:val="F532D42C206AC8448399632560D60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769C8-0BB6-1F41-93D1-CCDAA0A33045}"/>
      </w:docPartPr>
      <w:docPartBody>
        <w:p w:rsidR="00000000" w:rsidRDefault="00A042C4">
          <w:pPr>
            <w:pStyle w:val="F532D42C206AC8448399632560D6094D"/>
          </w:pPr>
          <w:r>
            <w:t>Want to insert a picture from your files or add a shape, text box, or table? You got it! On the Inser</w:t>
          </w:r>
          <w:r>
            <w:t>t tab of the ribbon, just tap the option you need.</w:t>
          </w:r>
        </w:p>
      </w:docPartBody>
    </w:docPart>
    <w:docPart>
      <w:docPartPr>
        <w:name w:val="A842D643B0498947931DF84C39AAD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E2F5A-36DD-C547-9B78-3885EDC63B61}"/>
      </w:docPartPr>
      <w:docPartBody>
        <w:p w:rsidR="00000000" w:rsidRDefault="00A042C4">
          <w:pPr>
            <w:pStyle w:val="A842D643B0498947931DF84C39AADE25"/>
          </w:pPr>
          <w:r>
            <w:t>Heading 2</w:t>
          </w:r>
        </w:p>
      </w:docPartBody>
    </w:docPart>
    <w:docPart>
      <w:docPartPr>
        <w:name w:val="77DFB78F164B2F47884CFCDE87DA3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CBEFE-CB6D-0445-A5BF-087CF7C8EA70}"/>
      </w:docPartPr>
      <w:docPartBody>
        <w:p w:rsidR="00000000" w:rsidRDefault="00A042C4">
          <w:pPr>
            <w:pStyle w:val="77DFB78F164B2F47884CFCDE87DA3744"/>
          </w:pPr>
          <w:r>
            <w:t>To apply any text formatting you see on this page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C4"/>
    <w:rsid w:val="00A0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048FAA1A64164BBE5D3199AEDFD7BC">
    <w:name w:val="EE048FAA1A64164BBE5D3199AEDFD7BC"/>
  </w:style>
  <w:style w:type="paragraph" w:customStyle="1" w:styleId="D493BE744789BC4FA5A4402F918A476D">
    <w:name w:val="D493BE744789BC4FA5A4402F918A476D"/>
  </w:style>
  <w:style w:type="paragraph" w:customStyle="1" w:styleId="6204F0BB8EC2D343B202B34EED77D12C">
    <w:name w:val="6204F0BB8EC2D343B202B34EED77D12C"/>
  </w:style>
  <w:style w:type="paragraph" w:customStyle="1" w:styleId="8FB7933B18A3D447A41A830B9FA10EAF">
    <w:name w:val="8FB7933B18A3D447A41A830B9FA10EAF"/>
  </w:style>
  <w:style w:type="paragraph" w:customStyle="1" w:styleId="827CEC7746657A40B41EE871F3B3AC95">
    <w:name w:val="827CEC7746657A40B41EE871F3B3AC95"/>
  </w:style>
  <w:style w:type="paragraph" w:customStyle="1" w:styleId="E7BBA2C44B41E140908E7CE7F81CBA8B">
    <w:name w:val="E7BBA2C44B41E140908E7CE7F81CBA8B"/>
  </w:style>
  <w:style w:type="paragraph" w:customStyle="1" w:styleId="C0B55A35EB476C44BFFB4875CD02DFD0">
    <w:name w:val="C0B55A35EB476C44BFFB4875CD02DFD0"/>
  </w:style>
  <w:style w:type="paragraph" w:customStyle="1" w:styleId="F532D42C206AC8448399632560D6094D">
    <w:name w:val="F532D42C206AC8448399632560D6094D"/>
  </w:style>
  <w:style w:type="paragraph" w:customStyle="1" w:styleId="A842D643B0498947931DF84C39AADE25">
    <w:name w:val="A842D643B0498947931DF84C39AADE25"/>
  </w:style>
  <w:style w:type="paragraph" w:customStyle="1" w:styleId="77DFB78F164B2F47884CFCDE87DA3744">
    <w:name w:val="77DFB78F164B2F47884CFCDE87DA3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0</TotalTime>
  <Pages>2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Miller</dc:creator>
  <cp:keywords/>
  <dc:description/>
  <cp:lastModifiedBy>Mark Miller</cp:lastModifiedBy>
  <cp:revision>1</cp:revision>
  <dcterms:created xsi:type="dcterms:W3CDTF">2016-11-20T18:16:00Z</dcterms:created>
  <dcterms:modified xsi:type="dcterms:W3CDTF">2016-11-20T18:16:00Z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</Properties>
</file>